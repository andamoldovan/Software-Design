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9A0" w:rsidRPr="000879A0" w:rsidRDefault="00D22C35">
      <w:pPr>
        <w:pStyle w:val="Title"/>
        <w:jc w:val="right"/>
        <w:rPr>
          <w:b w:val="0"/>
        </w:rPr>
      </w:pPr>
      <w:r>
        <w:rPr>
          <w:b w:val="0"/>
        </w:rPr>
        <w:t xml:space="preserve">Catering </w:t>
      </w:r>
      <w:proofErr w:type="spellStart"/>
      <w:r>
        <w:rPr>
          <w:b w:val="0"/>
        </w:rPr>
        <w:t>uber</w:t>
      </w:r>
      <w:proofErr w:type="spellEnd"/>
      <w:r>
        <w:rPr>
          <w:b w:val="0"/>
        </w:rPr>
        <w:t xml:space="preserve"> application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0879A0">
            <w:pPr>
              <w:pStyle w:val="Tabletext"/>
            </w:pPr>
            <w:r>
              <w:t>22.03.201</w:t>
            </w:r>
            <w:r w:rsidR="00D22C35">
              <w:t>8</w:t>
            </w:r>
          </w:p>
        </w:tc>
        <w:tc>
          <w:tcPr>
            <w:tcW w:w="1152" w:type="dxa"/>
          </w:tcPr>
          <w:p w:rsidR="008C4393" w:rsidRPr="00D047E9" w:rsidRDefault="000879A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D22C35">
            <w:pPr>
              <w:pStyle w:val="Tabletext"/>
            </w:pPr>
            <w:r>
              <w:t>Moldovan Anda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2545DF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2545DF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2545DF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2545DF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A93613">
        <w:lastRenderedPageBreak/>
        <w:fldChar w:fldCharType="begin"/>
      </w:r>
      <w:r w:rsidR="00A93613">
        <w:instrText xml:space="preserve">title  \* Mergeformat </w:instrText>
      </w:r>
      <w:r w:rsidR="00A93613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A93613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712156" w:rsidRDefault="0004741B" w:rsidP="0004741B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Use case: </w:t>
      </w:r>
      <w:r w:rsidR="00712156">
        <w:rPr>
          <w:b/>
          <w:sz w:val="24"/>
        </w:rPr>
        <w:t>Crud on database tables</w:t>
      </w:r>
      <w:r w:rsidR="009858FC">
        <w:rPr>
          <w:b/>
          <w:sz w:val="24"/>
        </w:rPr>
        <w:t>: food tables, Customers, Chefs</w:t>
      </w:r>
    </w:p>
    <w:p w:rsidR="0004741B" w:rsidRPr="00712156" w:rsidRDefault="0004741B" w:rsidP="0004741B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>Level: user-goal level</w:t>
      </w:r>
    </w:p>
    <w:p w:rsidR="0004741B" w:rsidRPr="00712156" w:rsidRDefault="0004741B" w:rsidP="0004741B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Primary actor: </w:t>
      </w:r>
      <w:r w:rsidR="00712156">
        <w:rPr>
          <w:b/>
          <w:sz w:val="24"/>
        </w:rPr>
        <w:t>admin</w:t>
      </w:r>
    </w:p>
    <w:p w:rsidR="00712156" w:rsidRDefault="006C543D" w:rsidP="0004741B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>Main success scenario:</w:t>
      </w:r>
      <w:r w:rsidR="00712156">
        <w:rPr>
          <w:b/>
          <w:sz w:val="24"/>
        </w:rPr>
        <w:t xml:space="preserve"> CRUD operations</w:t>
      </w:r>
    </w:p>
    <w:p w:rsidR="00D047E9" w:rsidRDefault="00D047E9" w:rsidP="0004741B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Extensions: </w:t>
      </w:r>
      <w:r w:rsidR="00712156">
        <w:rPr>
          <w:b/>
          <w:sz w:val="24"/>
        </w:rPr>
        <w:t>failed CRUD operations</w:t>
      </w:r>
    </w:p>
    <w:p w:rsidR="00712156" w:rsidRDefault="00712156" w:rsidP="009858FC">
      <w:pPr>
        <w:spacing w:line="240" w:lineRule="auto"/>
        <w:jc w:val="both"/>
        <w:rPr>
          <w:b/>
          <w:sz w:val="24"/>
        </w:rPr>
      </w:pPr>
    </w:p>
    <w:p w:rsidR="00712156" w:rsidRPr="00712156" w:rsidRDefault="00712156" w:rsidP="00712156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Use case: </w:t>
      </w:r>
      <w:r w:rsidR="00873355">
        <w:rPr>
          <w:b/>
          <w:sz w:val="24"/>
        </w:rPr>
        <w:t>L</w:t>
      </w:r>
      <w:r w:rsidR="009858FC">
        <w:rPr>
          <w:b/>
          <w:sz w:val="24"/>
        </w:rPr>
        <w:t>og in</w:t>
      </w:r>
    </w:p>
    <w:p w:rsidR="00712156" w:rsidRPr="00712156" w:rsidRDefault="00712156" w:rsidP="00712156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>Level: user-goal level</w:t>
      </w:r>
    </w:p>
    <w:p w:rsidR="00712156" w:rsidRPr="00712156" w:rsidRDefault="00712156" w:rsidP="00712156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Primary actor: </w:t>
      </w:r>
      <w:r w:rsidR="009858FC">
        <w:rPr>
          <w:b/>
          <w:sz w:val="24"/>
        </w:rPr>
        <w:t>User</w:t>
      </w:r>
    </w:p>
    <w:p w:rsidR="00712156" w:rsidRPr="00712156" w:rsidRDefault="00712156" w:rsidP="00712156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Main success scenario: </w:t>
      </w:r>
      <w:r w:rsidR="009D7035">
        <w:rPr>
          <w:b/>
          <w:sz w:val="24"/>
        </w:rPr>
        <w:t xml:space="preserve">successful </w:t>
      </w:r>
      <w:r w:rsidR="009858FC">
        <w:rPr>
          <w:b/>
          <w:sz w:val="24"/>
        </w:rPr>
        <w:t xml:space="preserve">system </w:t>
      </w:r>
      <w:proofErr w:type="gramStart"/>
      <w:r w:rsidR="009858FC">
        <w:rPr>
          <w:b/>
          <w:sz w:val="24"/>
        </w:rPr>
        <w:t>log</w:t>
      </w:r>
      <w:proofErr w:type="gramEnd"/>
      <w:r w:rsidR="009858FC">
        <w:rPr>
          <w:b/>
          <w:sz w:val="24"/>
        </w:rPr>
        <w:t xml:space="preserve"> in</w:t>
      </w:r>
    </w:p>
    <w:p w:rsidR="00712156" w:rsidRDefault="00712156" w:rsidP="00712156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Extensions: </w:t>
      </w:r>
      <w:r w:rsidR="009D7035">
        <w:rPr>
          <w:b/>
          <w:sz w:val="24"/>
        </w:rPr>
        <w:t xml:space="preserve">fail </w:t>
      </w:r>
      <w:r w:rsidR="009858FC">
        <w:rPr>
          <w:b/>
          <w:sz w:val="24"/>
        </w:rPr>
        <w:t>log in</w:t>
      </w:r>
    </w:p>
    <w:p w:rsidR="00C46659" w:rsidRDefault="00C46659" w:rsidP="00712156">
      <w:pPr>
        <w:spacing w:line="240" w:lineRule="auto"/>
        <w:ind w:left="720"/>
        <w:jc w:val="both"/>
        <w:rPr>
          <w:b/>
          <w:sz w:val="24"/>
        </w:rPr>
      </w:pPr>
    </w:p>
    <w:p w:rsidR="00C46659" w:rsidRPr="00712156" w:rsidRDefault="00C46659" w:rsidP="00C46659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Use case: </w:t>
      </w:r>
      <w:r w:rsidR="00873355">
        <w:rPr>
          <w:b/>
          <w:sz w:val="24"/>
        </w:rPr>
        <w:t>L</w:t>
      </w:r>
      <w:r w:rsidR="009858FC">
        <w:rPr>
          <w:b/>
          <w:sz w:val="24"/>
        </w:rPr>
        <w:t>og out</w:t>
      </w:r>
    </w:p>
    <w:p w:rsidR="00C46659" w:rsidRPr="00712156" w:rsidRDefault="00C46659" w:rsidP="00C46659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>Level: user-goal level</w:t>
      </w:r>
    </w:p>
    <w:p w:rsidR="00C46659" w:rsidRPr="00712156" w:rsidRDefault="00C46659" w:rsidP="00C46659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Primary actor: </w:t>
      </w:r>
      <w:r w:rsidR="009858FC">
        <w:rPr>
          <w:b/>
          <w:sz w:val="24"/>
        </w:rPr>
        <w:t>User</w:t>
      </w:r>
    </w:p>
    <w:p w:rsidR="00C46659" w:rsidRPr="00712156" w:rsidRDefault="00C46659" w:rsidP="00C46659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Main success scenario: </w:t>
      </w:r>
      <w:r w:rsidR="009858FC">
        <w:rPr>
          <w:b/>
          <w:sz w:val="24"/>
        </w:rPr>
        <w:t>successful log out</w:t>
      </w:r>
    </w:p>
    <w:p w:rsidR="00C46659" w:rsidRDefault="00C46659" w:rsidP="00C46659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Extensions: </w:t>
      </w:r>
      <w:r w:rsidR="009858FC">
        <w:rPr>
          <w:b/>
          <w:sz w:val="24"/>
        </w:rPr>
        <w:t>fail log out</w:t>
      </w:r>
    </w:p>
    <w:p w:rsidR="009858FC" w:rsidRDefault="009858FC" w:rsidP="00C46659">
      <w:pPr>
        <w:spacing w:line="240" w:lineRule="auto"/>
        <w:ind w:left="720"/>
        <w:jc w:val="both"/>
        <w:rPr>
          <w:b/>
          <w:sz w:val="24"/>
        </w:rPr>
      </w:pPr>
    </w:p>
    <w:p w:rsidR="00873355" w:rsidRPr="00712156" w:rsidRDefault="00873355" w:rsidP="00873355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Use case: </w:t>
      </w:r>
      <w:r>
        <w:rPr>
          <w:b/>
          <w:sz w:val="24"/>
        </w:rPr>
        <w:t>Place Order</w:t>
      </w:r>
    </w:p>
    <w:p w:rsidR="00873355" w:rsidRPr="00712156" w:rsidRDefault="00873355" w:rsidP="00873355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>Level: user-goal level</w:t>
      </w:r>
    </w:p>
    <w:p w:rsidR="00873355" w:rsidRPr="00712156" w:rsidRDefault="00873355" w:rsidP="00873355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Primary actor: </w:t>
      </w:r>
      <w:r>
        <w:rPr>
          <w:b/>
          <w:sz w:val="24"/>
        </w:rPr>
        <w:t>Customer</w:t>
      </w: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>Main success scenario:</w:t>
      </w:r>
      <w:r>
        <w:rPr>
          <w:b/>
          <w:sz w:val="24"/>
        </w:rPr>
        <w:t xml:space="preserve"> an order is successfully placed</w:t>
      </w: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Extensions: </w:t>
      </w:r>
      <w:r>
        <w:rPr>
          <w:b/>
          <w:sz w:val="24"/>
        </w:rPr>
        <w:t>fail to place an order</w:t>
      </w:r>
    </w:p>
    <w:p w:rsidR="00873355" w:rsidRDefault="00873355" w:rsidP="00C46659">
      <w:pPr>
        <w:spacing w:line="240" w:lineRule="auto"/>
        <w:ind w:left="720"/>
        <w:jc w:val="both"/>
        <w:rPr>
          <w:b/>
          <w:sz w:val="24"/>
        </w:rPr>
      </w:pPr>
    </w:p>
    <w:p w:rsidR="009858FC" w:rsidRPr="00712156" w:rsidRDefault="009858FC" w:rsidP="009858FC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Use case: </w:t>
      </w:r>
      <w:r w:rsidR="00873355">
        <w:rPr>
          <w:b/>
          <w:sz w:val="24"/>
        </w:rPr>
        <w:t>M</w:t>
      </w:r>
      <w:r>
        <w:rPr>
          <w:b/>
          <w:sz w:val="24"/>
        </w:rPr>
        <w:t xml:space="preserve">odify </w:t>
      </w:r>
      <w:r w:rsidR="00873355">
        <w:rPr>
          <w:b/>
          <w:sz w:val="24"/>
        </w:rPr>
        <w:t>order</w:t>
      </w:r>
    </w:p>
    <w:p w:rsidR="009858FC" w:rsidRPr="00712156" w:rsidRDefault="009858FC" w:rsidP="009858FC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>Level: user-goal level</w:t>
      </w:r>
    </w:p>
    <w:p w:rsidR="009858FC" w:rsidRPr="00712156" w:rsidRDefault="009858FC" w:rsidP="009858FC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Primary actor: </w:t>
      </w:r>
      <w:r>
        <w:rPr>
          <w:b/>
          <w:sz w:val="24"/>
        </w:rPr>
        <w:t>C</w:t>
      </w:r>
      <w:r w:rsidR="00873355">
        <w:rPr>
          <w:b/>
          <w:sz w:val="24"/>
        </w:rPr>
        <w:t>ustomer</w:t>
      </w:r>
    </w:p>
    <w:p w:rsidR="009858FC" w:rsidRPr="00712156" w:rsidRDefault="009858FC" w:rsidP="009858FC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Main success scenario: </w:t>
      </w:r>
      <w:r>
        <w:rPr>
          <w:b/>
          <w:sz w:val="24"/>
        </w:rPr>
        <w:t xml:space="preserve">successful </w:t>
      </w:r>
      <w:r w:rsidR="00873355">
        <w:rPr>
          <w:b/>
          <w:sz w:val="24"/>
        </w:rPr>
        <w:t>order modification</w:t>
      </w:r>
    </w:p>
    <w:p w:rsidR="009858FC" w:rsidRDefault="009858FC" w:rsidP="009858FC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Extensions: </w:t>
      </w:r>
      <w:r>
        <w:rPr>
          <w:b/>
          <w:sz w:val="24"/>
        </w:rPr>
        <w:t>fail</w:t>
      </w:r>
      <w:r w:rsidR="00873355">
        <w:rPr>
          <w:b/>
          <w:sz w:val="24"/>
        </w:rPr>
        <w:t xml:space="preserve"> order modification</w:t>
      </w:r>
    </w:p>
    <w:p w:rsidR="009858FC" w:rsidRPr="00712156" w:rsidRDefault="009858FC" w:rsidP="009858FC">
      <w:pPr>
        <w:spacing w:line="240" w:lineRule="auto"/>
        <w:jc w:val="both"/>
        <w:rPr>
          <w:b/>
          <w:sz w:val="24"/>
        </w:rPr>
      </w:pPr>
    </w:p>
    <w:p w:rsidR="00873355" w:rsidRPr="00712156" w:rsidRDefault="00873355" w:rsidP="00873355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Use case: </w:t>
      </w:r>
      <w:r>
        <w:rPr>
          <w:b/>
          <w:sz w:val="24"/>
        </w:rPr>
        <w:t>P</w:t>
      </w:r>
      <w:r>
        <w:rPr>
          <w:b/>
          <w:sz w:val="24"/>
        </w:rPr>
        <w:t>ay</w:t>
      </w:r>
    </w:p>
    <w:p w:rsidR="00873355" w:rsidRPr="00712156" w:rsidRDefault="00873355" w:rsidP="00873355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>Level: user-goal level</w:t>
      </w:r>
    </w:p>
    <w:p w:rsidR="00873355" w:rsidRPr="00712156" w:rsidRDefault="00873355" w:rsidP="00873355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Primary actor: </w:t>
      </w:r>
      <w:r>
        <w:rPr>
          <w:b/>
          <w:sz w:val="24"/>
        </w:rPr>
        <w:t>Customer</w:t>
      </w: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>Main success scenario</w:t>
      </w:r>
      <w:r>
        <w:rPr>
          <w:b/>
          <w:sz w:val="24"/>
        </w:rPr>
        <w:t>: payment is successfully made</w:t>
      </w: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Extensions: </w:t>
      </w:r>
      <w:r>
        <w:rPr>
          <w:b/>
          <w:sz w:val="24"/>
        </w:rPr>
        <w:t xml:space="preserve">fail </w:t>
      </w:r>
      <w:r>
        <w:rPr>
          <w:b/>
          <w:sz w:val="24"/>
        </w:rPr>
        <w:t>make a payment</w:t>
      </w: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</w:p>
    <w:p w:rsidR="00C46659" w:rsidRPr="00712156" w:rsidRDefault="00C46659" w:rsidP="00873355">
      <w:pPr>
        <w:spacing w:line="240" w:lineRule="auto"/>
        <w:jc w:val="both"/>
        <w:rPr>
          <w:b/>
          <w:sz w:val="24"/>
        </w:rPr>
      </w:pPr>
    </w:p>
    <w:p w:rsidR="00712156" w:rsidRPr="00712156" w:rsidRDefault="00712156" w:rsidP="0004741B">
      <w:pPr>
        <w:spacing w:line="240" w:lineRule="auto"/>
        <w:ind w:left="720"/>
        <w:jc w:val="both"/>
        <w:rPr>
          <w:b/>
          <w:sz w:val="24"/>
        </w:rPr>
      </w:pPr>
    </w:p>
    <w:bookmarkEnd w:id="3"/>
    <w:bookmarkEnd w:id="4"/>
    <w:p w:rsidR="00712156" w:rsidRDefault="00712156" w:rsidP="009858FC">
      <w:pPr>
        <w:pStyle w:val="BodyText"/>
      </w:pPr>
    </w:p>
    <w:p w:rsidR="009858FC" w:rsidRDefault="009858FC" w:rsidP="009858FC">
      <w:pPr>
        <w:pStyle w:val="BodyText"/>
      </w:pPr>
    </w:p>
    <w:p w:rsidR="009858FC" w:rsidRDefault="009858FC" w:rsidP="009858FC">
      <w:pPr>
        <w:pStyle w:val="BodyText"/>
      </w:pPr>
    </w:p>
    <w:p w:rsidR="00873355" w:rsidRPr="00712156" w:rsidRDefault="00873355" w:rsidP="00873355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Use case: </w:t>
      </w:r>
      <w:r>
        <w:rPr>
          <w:b/>
          <w:sz w:val="24"/>
        </w:rPr>
        <w:t>Accept Order</w:t>
      </w:r>
    </w:p>
    <w:p w:rsidR="00873355" w:rsidRPr="00712156" w:rsidRDefault="00873355" w:rsidP="00873355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>Level: user-goal level</w:t>
      </w:r>
    </w:p>
    <w:p w:rsidR="00873355" w:rsidRPr="00712156" w:rsidRDefault="00873355" w:rsidP="00873355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Primary actor: </w:t>
      </w:r>
      <w:r>
        <w:rPr>
          <w:b/>
          <w:sz w:val="24"/>
        </w:rPr>
        <w:t>C</w:t>
      </w:r>
      <w:r>
        <w:rPr>
          <w:b/>
          <w:sz w:val="24"/>
        </w:rPr>
        <w:t>hef</w:t>
      </w: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>Main success scenario:</w:t>
      </w:r>
      <w:r>
        <w:rPr>
          <w:b/>
          <w:sz w:val="24"/>
        </w:rPr>
        <w:t xml:space="preserve"> an order is </w:t>
      </w:r>
      <w:r>
        <w:rPr>
          <w:b/>
          <w:sz w:val="24"/>
        </w:rPr>
        <w:t>successfully accepted</w:t>
      </w: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Extensions: </w:t>
      </w:r>
      <w:r>
        <w:rPr>
          <w:b/>
          <w:sz w:val="24"/>
        </w:rPr>
        <w:t xml:space="preserve">fail to </w:t>
      </w:r>
      <w:r>
        <w:rPr>
          <w:b/>
          <w:sz w:val="24"/>
        </w:rPr>
        <w:t>accept an order</w:t>
      </w: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</w:p>
    <w:p w:rsidR="00873355" w:rsidRPr="00712156" w:rsidRDefault="00873355" w:rsidP="00873355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>Use case:</w:t>
      </w:r>
      <w:r>
        <w:rPr>
          <w:b/>
          <w:sz w:val="24"/>
        </w:rPr>
        <w:t xml:space="preserve"> Refuse</w:t>
      </w:r>
      <w:r w:rsidRPr="00712156">
        <w:rPr>
          <w:b/>
          <w:sz w:val="24"/>
        </w:rPr>
        <w:t xml:space="preserve"> </w:t>
      </w:r>
      <w:r>
        <w:rPr>
          <w:b/>
          <w:sz w:val="24"/>
        </w:rPr>
        <w:t>Order</w:t>
      </w:r>
    </w:p>
    <w:p w:rsidR="00873355" w:rsidRPr="00712156" w:rsidRDefault="00873355" w:rsidP="00873355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>Level: user-goal level</w:t>
      </w:r>
    </w:p>
    <w:p w:rsidR="00873355" w:rsidRPr="00712156" w:rsidRDefault="00873355" w:rsidP="00873355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Primary actor: </w:t>
      </w:r>
      <w:r>
        <w:rPr>
          <w:b/>
          <w:sz w:val="24"/>
        </w:rPr>
        <w:t>C</w:t>
      </w:r>
      <w:r>
        <w:rPr>
          <w:b/>
          <w:sz w:val="24"/>
        </w:rPr>
        <w:t>hef</w:t>
      </w: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>Main success scenario:</w:t>
      </w:r>
      <w:r>
        <w:rPr>
          <w:b/>
          <w:sz w:val="24"/>
        </w:rPr>
        <w:t xml:space="preserve"> an order is successfully </w:t>
      </w:r>
      <w:r>
        <w:rPr>
          <w:b/>
          <w:sz w:val="24"/>
        </w:rPr>
        <w:t>refused</w:t>
      </w: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Extensions: </w:t>
      </w:r>
      <w:r>
        <w:rPr>
          <w:b/>
          <w:sz w:val="24"/>
        </w:rPr>
        <w:t xml:space="preserve">fail to </w:t>
      </w:r>
      <w:r>
        <w:rPr>
          <w:b/>
          <w:sz w:val="24"/>
        </w:rPr>
        <w:t>refuse an order</w:t>
      </w: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</w:p>
    <w:p w:rsidR="00873355" w:rsidRPr="00712156" w:rsidRDefault="00873355" w:rsidP="00873355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Use case: </w:t>
      </w:r>
      <w:r>
        <w:rPr>
          <w:b/>
          <w:sz w:val="24"/>
        </w:rPr>
        <w:t>Offer finish date</w:t>
      </w:r>
    </w:p>
    <w:p w:rsidR="00873355" w:rsidRPr="00712156" w:rsidRDefault="00873355" w:rsidP="00873355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>Level: user-goal level</w:t>
      </w:r>
    </w:p>
    <w:p w:rsidR="00873355" w:rsidRPr="00712156" w:rsidRDefault="00873355" w:rsidP="00873355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Primary actor: </w:t>
      </w:r>
      <w:r>
        <w:rPr>
          <w:b/>
          <w:sz w:val="24"/>
        </w:rPr>
        <w:t>C</w:t>
      </w:r>
      <w:r>
        <w:rPr>
          <w:b/>
          <w:sz w:val="24"/>
        </w:rPr>
        <w:t>hef</w:t>
      </w: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>Main success scenario:</w:t>
      </w:r>
      <w:r>
        <w:rPr>
          <w:b/>
          <w:sz w:val="24"/>
        </w:rPr>
        <w:t xml:space="preserve"> a</w:t>
      </w:r>
      <w:r>
        <w:rPr>
          <w:b/>
          <w:sz w:val="24"/>
        </w:rPr>
        <w:t xml:space="preserve"> finished date is successfully linked to the order</w:t>
      </w: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Extensions: </w:t>
      </w:r>
      <w:r>
        <w:rPr>
          <w:b/>
          <w:sz w:val="24"/>
        </w:rPr>
        <w:t xml:space="preserve">fail </w:t>
      </w:r>
      <w:r>
        <w:rPr>
          <w:b/>
          <w:sz w:val="24"/>
        </w:rPr>
        <w:t>to link order to finish date</w:t>
      </w: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</w:p>
    <w:p w:rsidR="00873355" w:rsidRPr="00712156" w:rsidRDefault="00873355" w:rsidP="00873355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Use case: </w:t>
      </w:r>
      <w:r>
        <w:rPr>
          <w:b/>
          <w:sz w:val="24"/>
        </w:rPr>
        <w:t>Modify profile</w:t>
      </w:r>
    </w:p>
    <w:p w:rsidR="00873355" w:rsidRPr="00712156" w:rsidRDefault="00873355" w:rsidP="00873355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>Level: user-goal level</w:t>
      </w:r>
    </w:p>
    <w:p w:rsidR="00873355" w:rsidRPr="00712156" w:rsidRDefault="00873355" w:rsidP="00873355">
      <w:pPr>
        <w:spacing w:line="240" w:lineRule="auto"/>
        <w:ind w:firstLine="720"/>
        <w:jc w:val="both"/>
        <w:rPr>
          <w:b/>
          <w:sz w:val="24"/>
        </w:rPr>
      </w:pPr>
      <w:r w:rsidRPr="00712156">
        <w:rPr>
          <w:b/>
          <w:sz w:val="24"/>
        </w:rPr>
        <w:t xml:space="preserve">Primary actor: </w:t>
      </w:r>
      <w:r>
        <w:rPr>
          <w:b/>
          <w:sz w:val="24"/>
        </w:rPr>
        <w:t>C</w:t>
      </w:r>
      <w:r>
        <w:rPr>
          <w:b/>
          <w:sz w:val="24"/>
        </w:rPr>
        <w:t>hef</w:t>
      </w: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>Main success scenario:</w:t>
      </w:r>
      <w:r>
        <w:rPr>
          <w:b/>
          <w:sz w:val="24"/>
        </w:rPr>
        <w:t xml:space="preserve"> a</w:t>
      </w:r>
      <w:r>
        <w:rPr>
          <w:b/>
          <w:sz w:val="24"/>
        </w:rPr>
        <w:t xml:space="preserve"> profile is successfully modified</w:t>
      </w: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  <w:r w:rsidRPr="00712156">
        <w:rPr>
          <w:b/>
          <w:sz w:val="24"/>
        </w:rPr>
        <w:t xml:space="preserve">Extensions: </w:t>
      </w:r>
      <w:r>
        <w:rPr>
          <w:b/>
          <w:sz w:val="24"/>
        </w:rPr>
        <w:t xml:space="preserve">fail </w:t>
      </w:r>
      <w:r>
        <w:rPr>
          <w:b/>
          <w:sz w:val="24"/>
        </w:rPr>
        <w:t>modify profile</w:t>
      </w: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</w:p>
    <w:p w:rsidR="00873355" w:rsidRDefault="00873355" w:rsidP="00873355">
      <w:pPr>
        <w:spacing w:line="240" w:lineRule="auto"/>
        <w:ind w:left="720"/>
        <w:jc w:val="both"/>
        <w:rPr>
          <w:b/>
          <w:sz w:val="24"/>
        </w:rPr>
      </w:pPr>
    </w:p>
    <w:p w:rsidR="009858FC" w:rsidRDefault="009858FC" w:rsidP="00873355">
      <w:pPr>
        <w:pStyle w:val="BodyText"/>
        <w:ind w:left="0"/>
      </w:pPr>
    </w:p>
    <w:p w:rsidR="009858FC" w:rsidRDefault="009858FC" w:rsidP="009858FC">
      <w:pPr>
        <w:pStyle w:val="BodyText"/>
      </w:pPr>
    </w:p>
    <w:p w:rsidR="009858FC" w:rsidRDefault="009858FC" w:rsidP="009858FC">
      <w:pPr>
        <w:pStyle w:val="Heading1"/>
      </w:pPr>
      <w:r>
        <w:lastRenderedPageBreak/>
        <w:t>UML Use-Case Diagrams</w:t>
      </w:r>
    </w:p>
    <w:p w:rsidR="009858FC" w:rsidRDefault="009858FC" w:rsidP="009858FC"/>
    <w:p w:rsidR="009858FC" w:rsidRPr="009858FC" w:rsidRDefault="00A93800" w:rsidP="009858FC">
      <w:bookmarkStart w:id="5" w:name="_GoBack"/>
      <w:r>
        <w:rPr>
          <w:noProof/>
        </w:rPr>
        <w:drawing>
          <wp:inline distT="0" distB="0" distL="0" distR="0">
            <wp:extent cx="5943600" cy="3617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9858FC" w:rsidRDefault="009858FC" w:rsidP="009858FC">
      <w:pPr>
        <w:pStyle w:val="BodyText"/>
      </w:pPr>
    </w:p>
    <w:p w:rsidR="00712156" w:rsidRDefault="00712156" w:rsidP="00712156">
      <w:pPr>
        <w:pStyle w:val="BodyText"/>
        <w:jc w:val="center"/>
      </w:pPr>
    </w:p>
    <w:p w:rsidR="00712156" w:rsidRDefault="00712156" w:rsidP="00712156">
      <w:pPr>
        <w:pStyle w:val="BodyText"/>
        <w:jc w:val="center"/>
      </w:pPr>
    </w:p>
    <w:p w:rsidR="00C46659" w:rsidRDefault="00C46659" w:rsidP="00712156">
      <w:pPr>
        <w:pStyle w:val="BodyText"/>
        <w:jc w:val="center"/>
      </w:pPr>
    </w:p>
    <w:p w:rsidR="00C46659" w:rsidRPr="00712156" w:rsidRDefault="00C46659" w:rsidP="00712156">
      <w:pPr>
        <w:pStyle w:val="BodyText"/>
        <w:jc w:val="center"/>
      </w:pPr>
    </w:p>
    <w:sectPr w:rsidR="00C46659" w:rsidRPr="00712156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613" w:rsidRDefault="00A93613">
      <w:pPr>
        <w:spacing w:line="240" w:lineRule="auto"/>
      </w:pPr>
      <w:r>
        <w:separator/>
      </w:r>
    </w:p>
  </w:endnote>
  <w:endnote w:type="continuationSeparator" w:id="0">
    <w:p w:rsidR="00A93613" w:rsidRDefault="00A936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0879A0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0879A0">
            <w:t>Gordon Alex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873355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C46659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613" w:rsidRDefault="00A93613">
      <w:pPr>
        <w:spacing w:line="240" w:lineRule="auto"/>
      </w:pPr>
      <w:r>
        <w:separator/>
      </w:r>
    </w:p>
  </w:footnote>
  <w:footnote w:type="continuationSeparator" w:id="0">
    <w:p w:rsidR="00A93613" w:rsidRDefault="00A936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Pr="000879A0" w:rsidRDefault="00D22C35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  <w:r>
      <w:rPr>
        <w:rFonts w:ascii="Arial" w:hAnsi="Arial" w:cs="Arial"/>
        <w:sz w:val="36"/>
        <w:szCs w:val="36"/>
      </w:rPr>
      <w:t>Moldovan Anda</w:t>
    </w:r>
  </w:p>
  <w:p w:rsidR="008C4393" w:rsidRPr="000879A0" w:rsidRDefault="00D22C35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  <w:r>
      <w:rPr>
        <w:rFonts w:ascii="Arial" w:hAnsi="Arial" w:cs="Arial"/>
        <w:sz w:val="36"/>
        <w:szCs w:val="36"/>
      </w:rPr>
      <w:t>30431</w:t>
    </w: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D22C35">
          <w:r>
            <w:t xml:space="preserve">Catering </w:t>
          </w:r>
          <w:proofErr w:type="spellStart"/>
          <w:r>
            <w:t>uber</w:t>
          </w:r>
          <w:proofErr w:type="spellEnd"/>
          <w:r>
            <w:t xml:space="preserve"> application</w:t>
          </w:r>
        </w:p>
      </w:tc>
      <w:tc>
        <w:tcPr>
          <w:tcW w:w="3179" w:type="dxa"/>
        </w:tcPr>
        <w:p w:rsidR="008C4393" w:rsidRDefault="00570E86" w:rsidP="000879A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 w:rsidP="000879A0">
          <w:r>
            <w:t xml:space="preserve">  Date:  </w:t>
          </w:r>
          <w:r w:rsidR="000879A0">
            <w:t>22.03.201</w:t>
          </w:r>
          <w:r w:rsidR="00D22C35">
            <w:t>8</w:t>
          </w:r>
        </w:p>
      </w:tc>
    </w:tr>
    <w:tr w:rsidR="008C4393">
      <w:tc>
        <w:tcPr>
          <w:tcW w:w="9558" w:type="dxa"/>
          <w:gridSpan w:val="2"/>
        </w:tcPr>
        <w:p w:rsidR="008C4393" w:rsidRDefault="000879A0">
          <w:r>
            <w:t>EJG22JH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  <w:num w:numId="23">
    <w:abstractNumId w:val="0"/>
    <w:lvlOverride w:ilvl="0">
      <w:startOverride w:val="2"/>
    </w:lvlOverride>
    <w:lvlOverride w:ilvl="1"/>
  </w:num>
  <w:num w:numId="24">
    <w:abstractNumId w:val="0"/>
    <w:lvlOverride w:ilvl="0">
      <w:startOverride w:val="2"/>
    </w:lvlOverride>
    <w:lvlOverride w:ilvl="1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86"/>
    <w:rsid w:val="0004741B"/>
    <w:rsid w:val="000879A0"/>
    <w:rsid w:val="000916B9"/>
    <w:rsid w:val="00174800"/>
    <w:rsid w:val="002545DF"/>
    <w:rsid w:val="002D02EB"/>
    <w:rsid w:val="002E1E8C"/>
    <w:rsid w:val="0056530F"/>
    <w:rsid w:val="00570E86"/>
    <w:rsid w:val="00664E4B"/>
    <w:rsid w:val="006C543D"/>
    <w:rsid w:val="00712156"/>
    <w:rsid w:val="0079325F"/>
    <w:rsid w:val="00873355"/>
    <w:rsid w:val="008C4393"/>
    <w:rsid w:val="0090593F"/>
    <w:rsid w:val="009858FC"/>
    <w:rsid w:val="009C10F2"/>
    <w:rsid w:val="009D7035"/>
    <w:rsid w:val="00A93613"/>
    <w:rsid w:val="00A93800"/>
    <w:rsid w:val="00BB5B55"/>
    <w:rsid w:val="00C46659"/>
    <w:rsid w:val="00C709E3"/>
    <w:rsid w:val="00D047E9"/>
    <w:rsid w:val="00D22C35"/>
    <w:rsid w:val="00D720D3"/>
    <w:rsid w:val="00DB0906"/>
    <w:rsid w:val="00FD3888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54938F"/>
  <w15:docId w15:val="{2F62C15D-DE2A-440E-A037-EF841459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9858FC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28</TotalTime>
  <Pages>6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Anda Moldovan</cp:lastModifiedBy>
  <cp:revision>5</cp:revision>
  <dcterms:created xsi:type="dcterms:W3CDTF">2018-03-20T08:14:00Z</dcterms:created>
  <dcterms:modified xsi:type="dcterms:W3CDTF">2018-03-21T13:19:00Z</dcterms:modified>
</cp:coreProperties>
</file>